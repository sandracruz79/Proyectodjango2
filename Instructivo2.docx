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2208"/>
        <w:tblW w:w="11294" w:type="dxa"/>
        <w:tblBorders>
          <w:insideH w:val="single" w:sz="24" w:space="0" w:color="26214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8"/>
        <w:gridCol w:w="6"/>
        <w:gridCol w:w="990"/>
      </w:tblGrid>
      <w:tr w:rsidR="00F75697" w:rsidRPr="004C0AD1" w14:paraId="0628772C" w14:textId="77777777" w:rsidTr="00F75697">
        <w:trPr>
          <w:trHeight w:val="358"/>
        </w:trPr>
        <w:tc>
          <w:tcPr>
            <w:tcW w:w="10298" w:type="dxa"/>
          </w:tcPr>
          <w:p w14:paraId="11EF4EFA" w14:textId="77777777" w:rsidR="00F75697" w:rsidRPr="004C0AD1" w:rsidRDefault="00F75697" w:rsidP="00F75697">
            <w:r w:rsidRPr="004C0AD1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7F2F17D" wp14:editId="2E270913">
                      <wp:extent cx="6539670" cy="309093"/>
                      <wp:effectExtent l="0" t="0" r="0" b="15240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39670" cy="3090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0C3F21" w14:textId="77777777" w:rsidR="00F75697" w:rsidRPr="00F75697" w:rsidRDefault="00F75697" w:rsidP="00F75697">
                                  <w:pPr>
                                    <w:pStyle w:val="Subttulo"/>
                                    <w:jc w:val="center"/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F75697">
                                    <w:rPr>
                                      <w:color w:val="auto"/>
                                      <w:sz w:val="32"/>
                                      <w:szCs w:val="32"/>
                                      <w:lang w:bidi="es-ES"/>
                                    </w:rPr>
                                    <w:t>Sena Regional Tolima- Centro de Industria y Construcción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F2F1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width:514.9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" filled="f" stroked="f" strokeweight=".5pt">
                      <v:textbox inset=",,,0">
                        <w:txbxContent>
                          <w:p w14:paraId="7A0C3F21" w14:textId="77777777" w:rsidR="00F75697" w:rsidRPr="00F75697" w:rsidRDefault="00F75697" w:rsidP="00F75697">
                            <w:pPr>
                              <w:pStyle w:val="Subttulo"/>
                              <w:jc w:val="center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F75697">
                              <w:rPr>
                                <w:color w:val="auto"/>
                                <w:sz w:val="32"/>
                                <w:szCs w:val="32"/>
                                <w:lang w:bidi="es-ES"/>
                              </w:rPr>
                              <w:t>Sena Regional Tolima- Centro de Industria y Construcción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" w:type="dxa"/>
            <w:vAlign w:val="bottom"/>
          </w:tcPr>
          <w:p w14:paraId="24B57E80" w14:textId="77777777" w:rsidR="00F75697" w:rsidRPr="004C0AD1" w:rsidRDefault="00F75697" w:rsidP="00F75697"/>
        </w:tc>
        <w:tc>
          <w:tcPr>
            <w:tcW w:w="990" w:type="dxa"/>
            <w:vAlign w:val="bottom"/>
          </w:tcPr>
          <w:p w14:paraId="61C2B862" w14:textId="77777777" w:rsidR="00F75697" w:rsidRPr="004C0AD1" w:rsidRDefault="00F75697" w:rsidP="00F75697">
            <w:pPr>
              <w:jc w:val="right"/>
            </w:pPr>
          </w:p>
        </w:tc>
      </w:tr>
      <w:tr w:rsidR="00F75697" w:rsidRPr="004C0AD1" w14:paraId="67544BF5" w14:textId="77777777" w:rsidTr="00F75697">
        <w:trPr>
          <w:trHeight w:val="1197"/>
        </w:trPr>
        <w:tc>
          <w:tcPr>
            <w:tcW w:w="10298" w:type="dxa"/>
          </w:tcPr>
          <w:p w14:paraId="59709838" w14:textId="3EB6F6D7" w:rsidR="00F75697" w:rsidRPr="004C0AD1" w:rsidRDefault="00007474" w:rsidP="00F75697">
            <w:r>
              <w:rPr>
                <w:noProof/>
                <w:lang w:bidi="es-ES"/>
              </w:rPr>
              <w:drawing>
                <wp:anchor distT="0" distB="0" distL="114300" distR="114300" simplePos="0" relativeHeight="251660288" behindDoc="1" locked="0" layoutInCell="1" allowOverlap="1" wp14:anchorId="3649A2B9" wp14:editId="1DE2BD59">
                  <wp:simplePos x="0" y="0"/>
                  <wp:positionH relativeFrom="column">
                    <wp:posOffset>5641146</wp:posOffset>
                  </wp:positionH>
                  <wp:positionV relativeFrom="paragraph">
                    <wp:posOffset>182852</wp:posOffset>
                  </wp:positionV>
                  <wp:extent cx="898525" cy="871220"/>
                  <wp:effectExtent l="0" t="0" r="0" b="5080"/>
                  <wp:wrapTight wrapText="bothSides">
                    <wp:wrapPolygon edited="0">
                      <wp:start x="0" y="0"/>
                      <wp:lineTo x="0" y="21254"/>
                      <wp:lineTo x="21066" y="21254"/>
                      <wp:lineTo x="21066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525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5697" w:rsidRPr="004C0AD1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A93EE61" wp14:editId="71878EEA">
                      <wp:extent cx="5486400" cy="1416813"/>
                      <wp:effectExtent l="0" t="0" r="0" b="635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6400" cy="14168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DEC6A8" w14:textId="33CF5F7A" w:rsidR="00F75697" w:rsidRPr="00A45C94" w:rsidRDefault="00007474" w:rsidP="00F75697">
                                  <w:pPr>
                                    <w:jc w:val="center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1B5EEA">
                                    <w:rPr>
                                      <w:sz w:val="22"/>
                                      <w:szCs w:val="18"/>
                                    </w:rPr>
                                    <w:t xml:space="preserve">         </w:t>
                                  </w:r>
                                  <w:r w:rsidR="00F75697" w:rsidRPr="00A45C94">
                                    <w:rPr>
                                      <w:sz w:val="20"/>
                                      <w:szCs w:val="16"/>
                                    </w:rPr>
                                    <w:t>Elaborado por los Instructores:</w:t>
                                  </w:r>
                                </w:p>
                                <w:p w14:paraId="7777E3A2" w14:textId="327254FF" w:rsidR="00F75697" w:rsidRPr="00A45C94" w:rsidRDefault="00A45C94" w:rsidP="00A45C94">
                                  <w:pPr>
                                    <w:jc w:val="center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   </w:t>
                                  </w:r>
                                  <w:r w:rsidR="00F75697" w:rsidRPr="00A45C94">
                                    <w:rPr>
                                      <w:sz w:val="20"/>
                                      <w:szCs w:val="16"/>
                                    </w:rPr>
                                    <w:t>Sandra Milena Cruz Molano</w:t>
                                  </w:r>
                                </w:p>
                                <w:p w14:paraId="4D64BE6E" w14:textId="3FC6C84A" w:rsidR="00F75697" w:rsidRPr="00A45C94" w:rsidRDefault="00A45C94" w:rsidP="00A45C94">
                                  <w:pPr>
                                    <w:jc w:val="center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   </w:t>
                                  </w:r>
                                  <w:r w:rsidR="00F75697" w:rsidRPr="00A45C94">
                                    <w:rPr>
                                      <w:sz w:val="20"/>
                                      <w:szCs w:val="16"/>
                                    </w:rPr>
                                    <w:t>Adriana Lucia Rincón Forero</w:t>
                                  </w:r>
                                </w:p>
                                <w:p w14:paraId="2CEA501D" w14:textId="1013898D" w:rsidR="00F75697" w:rsidRPr="00A45C94" w:rsidRDefault="00F75697" w:rsidP="00A45C94">
                                  <w:pPr>
                                    <w:jc w:val="center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A45C94">
                                    <w:rPr>
                                      <w:sz w:val="20"/>
                                      <w:szCs w:val="16"/>
                                    </w:rPr>
                                    <w:t>Jose Mauricio Mahecha</w:t>
                                  </w:r>
                                </w:p>
                                <w:p w14:paraId="34102D52" w14:textId="0AFC9C7D" w:rsidR="00F75697" w:rsidRPr="00A45C94" w:rsidRDefault="00A45C94" w:rsidP="00A45C94">
                                  <w:pPr>
                                    <w:jc w:val="center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 w:rsidR="00F75697" w:rsidRPr="00A45C94">
                                    <w:rPr>
                                      <w:sz w:val="20"/>
                                      <w:szCs w:val="16"/>
                                    </w:rPr>
                                    <w:t>Jorge Yesid Vázquez Rey</w:t>
                                  </w:r>
                                </w:p>
                                <w:p w14:paraId="4B596706" w14:textId="3771F596" w:rsidR="001B5EEA" w:rsidRPr="00A45C94" w:rsidRDefault="001B5EEA" w:rsidP="00F7569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</w:pPr>
                                  <w:r w:rsidRPr="00A45C94">
                                    <w:rPr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  <w:t>2023</w:t>
                                  </w:r>
                                  <w:r w:rsidR="00A45C94" w:rsidRPr="00A45C94">
                                    <w:rPr>
                                      <w:b/>
                                      <w:bCs/>
                                      <w:sz w:val="18"/>
                                      <w:szCs w:val="14"/>
                                    </w:rPr>
                                    <w:t xml:space="preserve"> </w:t>
                                  </w:r>
                                  <w:r w:rsidR="00A45C94" w:rsidRPr="00A45C94">
                                    <w:rPr>
                                      <w:rFonts w:cstheme="minorHAnsi"/>
                                      <w:b/>
                                      <w:bCs/>
                                      <w:sz w:val="22"/>
                                      <w:szCs w:val="18"/>
                                    </w:rPr>
                                    <w:t>©</w:t>
                                  </w:r>
                                </w:p>
                                <w:p w14:paraId="6BA772E3" w14:textId="77777777" w:rsidR="00F75697" w:rsidRPr="00F75697" w:rsidRDefault="00F75697" w:rsidP="00F7569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93EE61" id="Cuadro de texto 7" o:spid="_x0000_s1027" type="#_x0000_t202" style="width:6in;height:1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" filled="f" stroked="f" strokeweight=".5pt">
                      <v:textbox>
                        <w:txbxContent>
                          <w:p w14:paraId="42DEC6A8" w14:textId="33CF5F7A" w:rsidR="00F75697" w:rsidRPr="00A45C94" w:rsidRDefault="00007474" w:rsidP="00F75697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1B5EEA">
                              <w:rPr>
                                <w:sz w:val="22"/>
                                <w:szCs w:val="18"/>
                              </w:rPr>
                              <w:t xml:space="preserve">         </w:t>
                            </w:r>
                            <w:r w:rsidR="00F75697" w:rsidRPr="00A45C94">
                              <w:rPr>
                                <w:sz w:val="20"/>
                                <w:szCs w:val="16"/>
                              </w:rPr>
                              <w:t>Elaborado por los Instructores:</w:t>
                            </w:r>
                          </w:p>
                          <w:p w14:paraId="7777E3A2" w14:textId="327254FF" w:rsidR="00F75697" w:rsidRPr="00A45C94" w:rsidRDefault="00A45C94" w:rsidP="00A45C94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 xml:space="preserve">      </w:t>
                            </w:r>
                            <w:r w:rsidR="00F75697" w:rsidRPr="00A45C94">
                              <w:rPr>
                                <w:sz w:val="20"/>
                                <w:szCs w:val="16"/>
                              </w:rPr>
                              <w:t>Sandra Milena Cruz Molano</w:t>
                            </w:r>
                          </w:p>
                          <w:p w14:paraId="4D64BE6E" w14:textId="3FC6C84A" w:rsidR="00F75697" w:rsidRPr="00A45C94" w:rsidRDefault="00A45C94" w:rsidP="00A45C94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 xml:space="preserve">      </w:t>
                            </w:r>
                            <w:r w:rsidR="00F75697" w:rsidRPr="00A45C94">
                              <w:rPr>
                                <w:sz w:val="20"/>
                                <w:szCs w:val="16"/>
                              </w:rPr>
                              <w:t>Adriana Lucia Rincón Forero</w:t>
                            </w:r>
                          </w:p>
                          <w:p w14:paraId="2CEA501D" w14:textId="1013898D" w:rsidR="00F75697" w:rsidRPr="00A45C94" w:rsidRDefault="00F75697" w:rsidP="00A45C94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A45C94">
                              <w:rPr>
                                <w:sz w:val="20"/>
                                <w:szCs w:val="16"/>
                              </w:rPr>
                              <w:t>Jose Mauricio Mahecha</w:t>
                            </w:r>
                          </w:p>
                          <w:p w14:paraId="34102D52" w14:textId="0AFC9C7D" w:rsidR="00F75697" w:rsidRPr="00A45C94" w:rsidRDefault="00A45C94" w:rsidP="00A45C94">
                            <w:pPr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 xml:space="preserve">  </w:t>
                            </w:r>
                            <w:r w:rsidR="00F75697" w:rsidRPr="00A45C94">
                              <w:rPr>
                                <w:sz w:val="20"/>
                                <w:szCs w:val="16"/>
                              </w:rPr>
                              <w:t>Jorge Yesid Vázquez Rey</w:t>
                            </w:r>
                          </w:p>
                          <w:p w14:paraId="4B596706" w14:textId="3771F596" w:rsidR="001B5EEA" w:rsidRPr="00A45C94" w:rsidRDefault="001B5EEA" w:rsidP="00F7569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4"/>
                              </w:rPr>
                            </w:pPr>
                            <w:r w:rsidRPr="00A45C94">
                              <w:rPr>
                                <w:b/>
                                <w:bCs/>
                                <w:sz w:val="18"/>
                                <w:szCs w:val="14"/>
                              </w:rPr>
                              <w:t>2023</w:t>
                            </w:r>
                            <w:r w:rsidR="00A45C94" w:rsidRPr="00A45C94">
                              <w:rPr>
                                <w:b/>
                                <w:bCs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="00A45C94" w:rsidRPr="00A45C94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18"/>
                              </w:rPr>
                              <w:t>©</w:t>
                            </w:r>
                          </w:p>
                          <w:p w14:paraId="6BA772E3" w14:textId="77777777" w:rsidR="00F75697" w:rsidRPr="00F75697" w:rsidRDefault="00F75697" w:rsidP="00F75697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" w:type="dxa"/>
            <w:vAlign w:val="bottom"/>
          </w:tcPr>
          <w:p w14:paraId="4F8C6FE3" w14:textId="64DE4982" w:rsidR="00F75697" w:rsidRPr="004C0AD1" w:rsidRDefault="00F75697" w:rsidP="00F75697"/>
        </w:tc>
        <w:tc>
          <w:tcPr>
            <w:tcW w:w="990" w:type="dxa"/>
            <w:vAlign w:val="bottom"/>
          </w:tcPr>
          <w:p w14:paraId="59AD459C" w14:textId="2BA9981F" w:rsidR="00F75697" w:rsidRPr="004C0AD1" w:rsidRDefault="00F75697" w:rsidP="00F75697">
            <w:pPr>
              <w:jc w:val="right"/>
            </w:pPr>
          </w:p>
        </w:tc>
      </w:tr>
    </w:tbl>
    <w:p w14:paraId="572A012F" w14:textId="003A3F40" w:rsidR="001E59F3" w:rsidRPr="004C0AD1" w:rsidRDefault="00C04E88" w:rsidP="00A91D75">
      <w:r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5599324C" wp14:editId="6F1D004A">
            <wp:simplePos x="0" y="0"/>
            <wp:positionH relativeFrom="column">
              <wp:posOffset>97790</wp:posOffset>
            </wp:positionH>
            <wp:positionV relativeFrom="paragraph">
              <wp:posOffset>541655</wp:posOffset>
            </wp:positionV>
            <wp:extent cx="6475095" cy="4648200"/>
            <wp:effectExtent l="0" t="0" r="190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D75" w:rsidRPr="004C0AD1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AF87595" wp14:editId="523BEA0E">
                <wp:simplePos x="0" y="0"/>
                <wp:positionH relativeFrom="column">
                  <wp:posOffset>-731520</wp:posOffset>
                </wp:positionH>
                <wp:positionV relativeFrom="page">
                  <wp:posOffset>631066</wp:posOffset>
                </wp:positionV>
                <wp:extent cx="5769610" cy="4159876"/>
                <wp:effectExtent l="0" t="0" r="21590" b="1270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159876"/>
                        </a:xfrm>
                        <a:prstGeom prst="rect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E3E32" id="Rectángulo 2" o:spid="_x0000_s1026" alt="rectángulo de color" style="position:absolute;margin-left:-57.6pt;margin-top:49.7pt;width:454.3pt;height:327.5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" fillcolor="#f3d569 [3206]" strokecolor="green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tblpX="-19" w:tblpY="8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A91D75" w:rsidRPr="004C0AD1" w14:paraId="41A383FA" w14:textId="77777777" w:rsidTr="00A91D75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AF1F0" w14:textId="72E0BEE6" w:rsidR="00A91D75" w:rsidRPr="00F75697" w:rsidRDefault="00C6323A" w:rsidP="00A91D75">
            <w:pPr>
              <w:pStyle w:val="Ttulo"/>
              <w:framePr w:hSpace="0" w:wrap="auto" w:vAnchor="margin" w:xAlign="left" w:yAlign="inline"/>
              <w:rPr>
                <w:sz w:val="56"/>
                <w:szCs w:val="72"/>
                <w:lang w:bidi="es-ES"/>
              </w:rPr>
            </w:pPr>
            <w:r w:rsidRPr="00F75697">
              <w:rPr>
                <w:noProof/>
                <w:sz w:val="56"/>
                <w:szCs w:val="72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6E24D65" wp14:editId="169E8144">
                      <wp:simplePos x="0" y="0"/>
                      <wp:positionH relativeFrom="column">
                        <wp:posOffset>-716915</wp:posOffset>
                      </wp:positionH>
                      <wp:positionV relativeFrom="page">
                        <wp:posOffset>-6350</wp:posOffset>
                      </wp:positionV>
                      <wp:extent cx="4686935" cy="1570990"/>
                      <wp:effectExtent l="0" t="0" r="18415" b="10160"/>
                      <wp:wrapNone/>
                      <wp:docPr id="4" name="Rectángulo: Una sola esquina cortada 4" descr="rectángulo de col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86935" cy="1570990"/>
                              </a:xfrm>
                              <a:prstGeom prst="snip1Rect">
                                <a:avLst>
                                  <a:gd name="adj" fmla="val 47819"/>
                                </a:avLst>
                              </a:prstGeom>
                              <a:solidFill>
                                <a:srgbClr val="00800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B8FD6" id="Rectángulo: Una sola esquina cortada 4" o:spid="_x0000_s1026" alt="rectángulo de color" style="position:absolute;margin-left:-56.45pt;margin-top:-.5pt;width:369.05pt;height:123.7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686935,157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" path="m,l3935703,r751232,751232l4686935,1570990,,1570990,,xe" fillcolor="green" strokecolor="#00b050">
                      <v:path arrowok="t" o:connecttype="custom" o:connectlocs="0,0;3935703,0;4686935,751232;4686935,1570990;0,1570990;0,0" o:connectangles="0,0,0,0,0,0"/>
                      <w10:wrap anchory="page"/>
                    </v:shape>
                  </w:pict>
                </mc:Fallback>
              </mc:AlternateContent>
            </w:r>
            <w:r w:rsidR="00A91D75" w:rsidRPr="00F75697">
              <w:rPr>
                <w:sz w:val="56"/>
                <w:szCs w:val="72"/>
                <w:lang w:bidi="es-ES"/>
              </w:rPr>
              <w:t>I</w:t>
            </w:r>
            <w:r w:rsidR="00F75697" w:rsidRPr="00F75697">
              <w:rPr>
                <w:sz w:val="56"/>
                <w:szCs w:val="72"/>
                <w:lang w:bidi="es-ES"/>
              </w:rPr>
              <w:t>nstructivo</w:t>
            </w:r>
          </w:p>
          <w:p w14:paraId="168684DB" w14:textId="032CF176" w:rsidR="00F75697" w:rsidRPr="004C0AD1" w:rsidRDefault="00F75697" w:rsidP="00A91D75">
            <w:pPr>
              <w:pStyle w:val="Ttulo"/>
              <w:framePr w:hSpace="0" w:wrap="auto" w:vAnchor="margin" w:xAlign="left" w:yAlign="inline"/>
            </w:pPr>
            <w:r w:rsidRPr="00F75697">
              <w:rPr>
                <w:sz w:val="56"/>
                <w:szCs w:val="72"/>
              </w:rPr>
              <w:t>Desarrollo de CRUD con Django</w:t>
            </w:r>
          </w:p>
        </w:tc>
      </w:tr>
    </w:tbl>
    <w:p w14:paraId="2E33AF10" w14:textId="77777777" w:rsidR="008568D9" w:rsidRDefault="008568D9" w:rsidP="008568D9">
      <w:pPr>
        <w:ind w:left="720" w:hanging="360"/>
      </w:pPr>
    </w:p>
    <w:p w14:paraId="30899C98" w14:textId="77777777" w:rsidR="008568D9" w:rsidRDefault="008568D9" w:rsidP="008568D9">
      <w:pPr>
        <w:ind w:left="720" w:hanging="360"/>
      </w:pPr>
    </w:p>
    <w:p w14:paraId="57F037B3" w14:textId="77777777" w:rsidR="008568D9" w:rsidRDefault="008568D9" w:rsidP="008568D9">
      <w:pPr>
        <w:ind w:left="720" w:hanging="360"/>
      </w:pPr>
    </w:p>
    <w:p w14:paraId="4ADF8F9A" w14:textId="77777777" w:rsidR="008568D9" w:rsidRDefault="008568D9" w:rsidP="008568D9">
      <w:pPr>
        <w:ind w:left="720" w:hanging="360"/>
      </w:pPr>
    </w:p>
    <w:p w14:paraId="550FDEB7" w14:textId="77777777" w:rsidR="008568D9" w:rsidRDefault="008568D9" w:rsidP="008568D9">
      <w:pPr>
        <w:ind w:left="720" w:hanging="360"/>
      </w:pPr>
    </w:p>
    <w:p w14:paraId="15D01396" w14:textId="77777777" w:rsidR="008568D9" w:rsidRDefault="008568D9" w:rsidP="008568D9">
      <w:pPr>
        <w:ind w:left="720" w:hanging="360"/>
      </w:pPr>
    </w:p>
    <w:p w14:paraId="19B44F4A" w14:textId="77777777" w:rsidR="008568D9" w:rsidRDefault="008568D9" w:rsidP="008568D9">
      <w:pPr>
        <w:ind w:left="720" w:hanging="360"/>
      </w:pPr>
    </w:p>
    <w:p w14:paraId="37EDCC1D" w14:textId="77777777" w:rsidR="008568D9" w:rsidRDefault="008568D9" w:rsidP="008568D9">
      <w:pPr>
        <w:ind w:left="720" w:hanging="360"/>
      </w:pPr>
    </w:p>
    <w:p w14:paraId="291221D4" w14:textId="77777777" w:rsidR="008568D9" w:rsidRDefault="008568D9" w:rsidP="008568D9">
      <w:pPr>
        <w:ind w:left="720" w:hanging="360"/>
      </w:pPr>
    </w:p>
    <w:p w14:paraId="568D5EFA" w14:textId="77777777" w:rsidR="008568D9" w:rsidRDefault="008568D9" w:rsidP="008568D9">
      <w:pPr>
        <w:ind w:left="720" w:hanging="360"/>
      </w:pPr>
    </w:p>
    <w:p w14:paraId="6A97F8B8" w14:textId="180C24C7" w:rsidR="008568D9" w:rsidRDefault="008568D9" w:rsidP="008568D9">
      <w:pPr>
        <w:ind w:left="720" w:hanging="360"/>
      </w:pPr>
    </w:p>
    <w:p w14:paraId="24EBB711" w14:textId="77777777" w:rsidR="00A45C94" w:rsidRDefault="00A45C94" w:rsidP="008568D9">
      <w:pPr>
        <w:ind w:left="720" w:hanging="360"/>
      </w:pPr>
    </w:p>
    <w:p w14:paraId="668CA51F" w14:textId="77777777" w:rsidR="008568D9" w:rsidRDefault="008568D9" w:rsidP="008568D9">
      <w:pPr>
        <w:ind w:left="720" w:hanging="360"/>
      </w:pPr>
    </w:p>
    <w:p w14:paraId="002DD3FB" w14:textId="77777777" w:rsidR="008568D9" w:rsidRDefault="008568D9" w:rsidP="008568D9">
      <w:pPr>
        <w:ind w:left="720" w:hanging="360"/>
      </w:pPr>
    </w:p>
    <w:p w14:paraId="14908518" w14:textId="30FA9FEA" w:rsidR="008568D9" w:rsidRPr="008568D9" w:rsidRDefault="008568D9" w:rsidP="008568D9">
      <w:pPr>
        <w:ind w:left="720" w:hanging="360"/>
        <w:jc w:val="center"/>
        <w:rPr>
          <w:rFonts w:asciiTheme="majorHAnsi" w:hAnsiTheme="majorHAnsi"/>
          <w:b/>
          <w:bCs/>
          <w:color w:val="auto"/>
          <w:sz w:val="32"/>
          <w:szCs w:val="24"/>
        </w:rPr>
      </w:pPr>
      <w:r w:rsidRPr="008568D9">
        <w:rPr>
          <w:rFonts w:asciiTheme="majorHAnsi" w:hAnsiTheme="majorHAnsi"/>
          <w:b/>
          <w:bCs/>
          <w:color w:val="auto"/>
          <w:sz w:val="32"/>
          <w:szCs w:val="24"/>
        </w:rPr>
        <w:t xml:space="preserve">TUTORIAL No </w:t>
      </w:r>
      <w:r w:rsidR="0040446E">
        <w:rPr>
          <w:rFonts w:asciiTheme="majorHAnsi" w:hAnsiTheme="majorHAnsi"/>
          <w:b/>
          <w:bCs/>
          <w:color w:val="auto"/>
          <w:sz w:val="32"/>
          <w:szCs w:val="24"/>
        </w:rPr>
        <w:t>2</w:t>
      </w:r>
    </w:p>
    <w:p w14:paraId="56C3B64F" w14:textId="64A65EDB" w:rsidR="008568D9" w:rsidRDefault="008568D9" w:rsidP="008568D9">
      <w:pPr>
        <w:ind w:left="720" w:hanging="360"/>
        <w:jc w:val="center"/>
        <w:rPr>
          <w:rFonts w:asciiTheme="majorHAnsi" w:hAnsiTheme="majorHAnsi"/>
          <w:b/>
          <w:bCs/>
          <w:color w:val="auto"/>
          <w:sz w:val="32"/>
          <w:szCs w:val="24"/>
        </w:rPr>
      </w:pPr>
      <w:r w:rsidRPr="008568D9">
        <w:rPr>
          <w:rFonts w:asciiTheme="majorHAnsi" w:hAnsiTheme="majorHAnsi"/>
          <w:b/>
          <w:bCs/>
          <w:color w:val="auto"/>
          <w:sz w:val="32"/>
          <w:szCs w:val="24"/>
        </w:rPr>
        <w:t>C</w:t>
      </w:r>
      <w:r w:rsidR="0040446E">
        <w:rPr>
          <w:rFonts w:asciiTheme="majorHAnsi" w:hAnsiTheme="majorHAnsi"/>
          <w:b/>
          <w:bCs/>
          <w:color w:val="auto"/>
          <w:sz w:val="32"/>
          <w:szCs w:val="24"/>
        </w:rPr>
        <w:t xml:space="preserve">reación </w:t>
      </w:r>
      <w:r w:rsidR="00E71F3A">
        <w:rPr>
          <w:rFonts w:asciiTheme="majorHAnsi" w:hAnsiTheme="majorHAnsi"/>
          <w:b/>
          <w:bCs/>
          <w:color w:val="auto"/>
          <w:sz w:val="32"/>
          <w:szCs w:val="24"/>
        </w:rPr>
        <w:t xml:space="preserve">del usuario </w:t>
      </w:r>
      <w:r w:rsidR="002C7D93">
        <w:rPr>
          <w:rFonts w:asciiTheme="majorHAnsi" w:hAnsiTheme="majorHAnsi"/>
          <w:b/>
          <w:bCs/>
          <w:color w:val="auto"/>
          <w:sz w:val="32"/>
          <w:szCs w:val="24"/>
        </w:rPr>
        <w:t>Admin y</w:t>
      </w:r>
      <w:r w:rsidR="0040446E">
        <w:rPr>
          <w:rFonts w:asciiTheme="majorHAnsi" w:hAnsiTheme="majorHAnsi"/>
          <w:b/>
          <w:bCs/>
          <w:color w:val="auto"/>
          <w:sz w:val="32"/>
          <w:szCs w:val="24"/>
        </w:rPr>
        <w:t xml:space="preserve"> registro del modelo tareas</w:t>
      </w:r>
    </w:p>
    <w:p w14:paraId="3DB51F46" w14:textId="77777777" w:rsidR="002C7D93" w:rsidRPr="008568D9" w:rsidRDefault="002C7D93" w:rsidP="008568D9">
      <w:pPr>
        <w:ind w:left="720" w:hanging="360"/>
        <w:jc w:val="center"/>
        <w:rPr>
          <w:rFonts w:asciiTheme="majorHAnsi" w:hAnsiTheme="majorHAnsi"/>
          <w:b/>
          <w:bCs/>
          <w:color w:val="auto"/>
          <w:sz w:val="32"/>
          <w:szCs w:val="24"/>
        </w:rPr>
      </w:pPr>
    </w:p>
    <w:p w14:paraId="4E327268" w14:textId="77777777" w:rsidR="0040446E" w:rsidRPr="002C7D93" w:rsidRDefault="0040446E" w:rsidP="0040446E">
      <w:pPr>
        <w:pStyle w:val="Prrafodelista"/>
        <w:numPr>
          <w:ilvl w:val="0"/>
          <w:numId w:val="28"/>
        </w:numPr>
        <w:rPr>
          <w:rFonts w:asciiTheme="majorHAnsi" w:hAnsiTheme="majorHAnsi"/>
          <w:sz w:val="24"/>
          <w:szCs w:val="20"/>
          <w:lang w:val="es-ES" w:eastAsia="ja-JP"/>
        </w:rPr>
      </w:pPr>
      <w:r w:rsidRPr="002C7D93">
        <w:rPr>
          <w:rFonts w:asciiTheme="majorHAnsi" w:hAnsiTheme="majorHAnsi"/>
          <w:sz w:val="24"/>
          <w:szCs w:val="20"/>
          <w:lang w:val="es-ES" w:eastAsia="ja-JP"/>
        </w:rPr>
        <w:t>Crear super usuario</w:t>
      </w:r>
    </w:p>
    <w:p w14:paraId="005BD760" w14:textId="77777777" w:rsidR="0040446E" w:rsidRPr="002C7D93" w:rsidRDefault="0040446E" w:rsidP="0040446E">
      <w:pPr>
        <w:pStyle w:val="Prrafodelista"/>
        <w:rPr>
          <w:rFonts w:asciiTheme="majorHAnsi" w:hAnsiTheme="majorHAnsi"/>
          <w:sz w:val="24"/>
          <w:szCs w:val="20"/>
          <w:lang w:val="es-ES" w:eastAsia="ja-JP"/>
        </w:rPr>
      </w:pPr>
      <w:r w:rsidRPr="002C7D93">
        <w:rPr>
          <w:rFonts w:asciiTheme="majorHAnsi" w:hAnsiTheme="majorHAnsi"/>
          <w:sz w:val="24"/>
          <w:szCs w:val="20"/>
          <w:lang w:val="es-ES" w:eastAsia="ja-JP"/>
        </w:rPr>
        <w:drawing>
          <wp:inline distT="0" distB="0" distL="0" distR="0" wp14:anchorId="6A843351" wp14:editId="6CB19C8A">
            <wp:extent cx="5612130" cy="837565"/>
            <wp:effectExtent l="0" t="0" r="762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3E50" w14:textId="77777777" w:rsidR="0040446E" w:rsidRPr="002C7D93" w:rsidRDefault="0040446E" w:rsidP="0040446E">
      <w:pPr>
        <w:pStyle w:val="Prrafodelista"/>
        <w:rPr>
          <w:rFonts w:asciiTheme="majorHAnsi" w:hAnsiTheme="majorHAnsi"/>
          <w:sz w:val="24"/>
          <w:szCs w:val="20"/>
          <w:lang w:val="es-ES" w:eastAsia="ja-JP"/>
        </w:rPr>
      </w:pPr>
    </w:p>
    <w:p w14:paraId="79FD64FE" w14:textId="77777777" w:rsidR="0040446E" w:rsidRPr="002C7D93" w:rsidRDefault="0040446E" w:rsidP="0040446E">
      <w:pPr>
        <w:pStyle w:val="Prrafodelista"/>
        <w:numPr>
          <w:ilvl w:val="0"/>
          <w:numId w:val="28"/>
        </w:numPr>
        <w:rPr>
          <w:rFonts w:asciiTheme="majorHAnsi" w:hAnsiTheme="majorHAnsi"/>
          <w:sz w:val="24"/>
          <w:szCs w:val="20"/>
          <w:lang w:val="es-ES" w:eastAsia="ja-JP"/>
        </w:rPr>
      </w:pPr>
      <w:r w:rsidRPr="002C7D93">
        <w:rPr>
          <w:rFonts w:asciiTheme="majorHAnsi" w:hAnsiTheme="majorHAnsi"/>
          <w:sz w:val="24"/>
          <w:szCs w:val="20"/>
          <w:lang w:val="es-ES" w:eastAsia="ja-JP"/>
        </w:rPr>
        <w:t>Se corre el servidor</w:t>
      </w:r>
    </w:p>
    <w:p w14:paraId="09185C03" w14:textId="77777777" w:rsidR="0040446E" w:rsidRPr="002C7D93" w:rsidRDefault="0040446E" w:rsidP="0040446E">
      <w:pPr>
        <w:pStyle w:val="Prrafodelista"/>
        <w:rPr>
          <w:rFonts w:asciiTheme="majorHAnsi" w:hAnsiTheme="majorHAnsi"/>
          <w:sz w:val="32"/>
          <w:szCs w:val="24"/>
          <w:lang w:val="es-ES" w:eastAsia="ja-JP"/>
        </w:rPr>
      </w:pPr>
      <w:r w:rsidRPr="002C7D93">
        <w:rPr>
          <w:rFonts w:asciiTheme="majorHAnsi" w:hAnsiTheme="majorHAnsi"/>
          <w:sz w:val="32"/>
          <w:szCs w:val="24"/>
          <w:lang w:val="es-ES" w:eastAsia="ja-JP"/>
        </w:rPr>
        <w:drawing>
          <wp:inline distT="0" distB="0" distL="0" distR="0" wp14:anchorId="74CF4C78" wp14:editId="4FB59EFD">
            <wp:extent cx="5612130" cy="342265"/>
            <wp:effectExtent l="0" t="0" r="762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9CC2" w14:textId="77777777" w:rsidR="0040446E" w:rsidRPr="002C7D93" w:rsidRDefault="0040446E" w:rsidP="0040446E">
      <w:pPr>
        <w:pStyle w:val="Prrafodelista"/>
        <w:rPr>
          <w:rFonts w:asciiTheme="majorHAnsi" w:hAnsiTheme="majorHAnsi"/>
          <w:sz w:val="32"/>
          <w:szCs w:val="24"/>
          <w:lang w:val="es-ES" w:eastAsia="ja-JP"/>
        </w:rPr>
      </w:pPr>
    </w:p>
    <w:p w14:paraId="282084C3" w14:textId="7A218FCE" w:rsidR="0040446E" w:rsidRPr="002C7D93" w:rsidRDefault="0040446E" w:rsidP="0040446E">
      <w:pPr>
        <w:pStyle w:val="Prrafodelista"/>
        <w:numPr>
          <w:ilvl w:val="0"/>
          <w:numId w:val="28"/>
        </w:numPr>
        <w:rPr>
          <w:rFonts w:asciiTheme="majorHAnsi" w:hAnsiTheme="majorHAnsi"/>
          <w:sz w:val="24"/>
          <w:szCs w:val="20"/>
          <w:lang w:val="es-ES" w:eastAsia="ja-JP"/>
        </w:rPr>
      </w:pPr>
      <w:r w:rsidRPr="002C7D93">
        <w:rPr>
          <w:rFonts w:asciiTheme="majorHAnsi" w:hAnsiTheme="majorHAnsi"/>
          <w:sz w:val="24"/>
          <w:szCs w:val="20"/>
          <w:lang w:val="es-ES" w:eastAsia="ja-JP"/>
        </w:rPr>
        <w:t xml:space="preserve">En </w:t>
      </w:r>
      <w:r w:rsidR="002C7D93">
        <w:rPr>
          <w:rFonts w:asciiTheme="majorHAnsi" w:hAnsiTheme="majorHAnsi"/>
          <w:sz w:val="24"/>
          <w:szCs w:val="20"/>
          <w:lang w:val="es-ES" w:eastAsia="ja-JP"/>
        </w:rPr>
        <w:t xml:space="preserve">la </w:t>
      </w:r>
      <w:r w:rsidRPr="002C7D93">
        <w:rPr>
          <w:rFonts w:asciiTheme="majorHAnsi" w:hAnsiTheme="majorHAnsi"/>
          <w:sz w:val="24"/>
          <w:szCs w:val="20"/>
          <w:lang w:val="es-ES" w:eastAsia="ja-JP"/>
        </w:rPr>
        <w:t xml:space="preserve"> </w:t>
      </w:r>
      <w:proofErr w:type="spellStart"/>
      <w:r w:rsidRPr="002C7D93">
        <w:rPr>
          <w:rFonts w:asciiTheme="majorHAnsi" w:hAnsiTheme="majorHAnsi"/>
          <w:sz w:val="24"/>
          <w:szCs w:val="20"/>
          <w:lang w:val="es-ES" w:eastAsia="ja-JP"/>
        </w:rPr>
        <w:t>url</w:t>
      </w:r>
      <w:proofErr w:type="spellEnd"/>
      <w:r w:rsidR="002C7D93">
        <w:rPr>
          <w:rFonts w:asciiTheme="majorHAnsi" w:hAnsiTheme="majorHAnsi"/>
          <w:sz w:val="24"/>
          <w:szCs w:val="20"/>
          <w:lang w:val="es-ES" w:eastAsia="ja-JP"/>
        </w:rPr>
        <w:t xml:space="preserve"> del navegador </w:t>
      </w:r>
      <w:r w:rsidRPr="002C7D93">
        <w:rPr>
          <w:rFonts w:asciiTheme="majorHAnsi" w:hAnsiTheme="majorHAnsi"/>
          <w:sz w:val="24"/>
          <w:szCs w:val="20"/>
          <w:lang w:val="es-ES" w:eastAsia="ja-JP"/>
        </w:rPr>
        <w:t xml:space="preserve"> se escribe localhost:8000/</w:t>
      </w:r>
      <w:proofErr w:type="spellStart"/>
      <w:r w:rsidRPr="002C7D93">
        <w:rPr>
          <w:rFonts w:asciiTheme="majorHAnsi" w:hAnsiTheme="majorHAnsi"/>
          <w:sz w:val="24"/>
          <w:szCs w:val="20"/>
          <w:lang w:val="es-ES" w:eastAsia="ja-JP"/>
        </w:rPr>
        <w:t>admin</w:t>
      </w:r>
      <w:proofErr w:type="spellEnd"/>
    </w:p>
    <w:p w14:paraId="0291EEDB" w14:textId="77777777" w:rsidR="0040446E" w:rsidRPr="002C7D93" w:rsidRDefault="0040446E" w:rsidP="0040446E">
      <w:pPr>
        <w:pStyle w:val="Prrafodelista"/>
        <w:rPr>
          <w:rFonts w:asciiTheme="majorHAnsi" w:hAnsiTheme="majorHAnsi"/>
          <w:sz w:val="32"/>
          <w:szCs w:val="24"/>
          <w:lang w:val="es-ES" w:eastAsia="ja-JP"/>
        </w:rPr>
      </w:pPr>
      <w:r w:rsidRPr="002C7D93">
        <w:rPr>
          <w:rFonts w:asciiTheme="majorHAnsi" w:hAnsiTheme="majorHAnsi"/>
          <w:sz w:val="32"/>
          <w:szCs w:val="24"/>
          <w:lang w:val="es-ES" w:eastAsia="ja-JP"/>
        </w:rPr>
        <w:drawing>
          <wp:inline distT="0" distB="0" distL="0" distR="0" wp14:anchorId="05A13272" wp14:editId="1418ED6C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FC02" w14:textId="0DF169C0" w:rsidR="0040446E" w:rsidRDefault="0040446E" w:rsidP="0040446E">
      <w:pPr>
        <w:pStyle w:val="Prrafodelista"/>
        <w:rPr>
          <w:rFonts w:asciiTheme="majorHAnsi" w:hAnsiTheme="majorHAnsi"/>
          <w:sz w:val="32"/>
          <w:szCs w:val="24"/>
          <w:lang w:val="es-ES" w:eastAsia="ja-JP"/>
        </w:rPr>
      </w:pPr>
    </w:p>
    <w:p w14:paraId="0172A01A" w14:textId="2574C583" w:rsidR="002C7D93" w:rsidRDefault="002C7D93" w:rsidP="0040446E">
      <w:pPr>
        <w:pStyle w:val="Prrafodelista"/>
        <w:rPr>
          <w:rFonts w:asciiTheme="majorHAnsi" w:hAnsiTheme="majorHAnsi"/>
          <w:sz w:val="32"/>
          <w:szCs w:val="24"/>
          <w:lang w:val="es-ES" w:eastAsia="ja-JP"/>
        </w:rPr>
      </w:pPr>
    </w:p>
    <w:p w14:paraId="0BC9F1AF" w14:textId="5D49834D" w:rsidR="002C7D93" w:rsidRDefault="002C7D93" w:rsidP="0040446E">
      <w:pPr>
        <w:pStyle w:val="Prrafodelista"/>
        <w:rPr>
          <w:rFonts w:asciiTheme="majorHAnsi" w:hAnsiTheme="majorHAnsi"/>
          <w:sz w:val="32"/>
          <w:szCs w:val="24"/>
          <w:lang w:val="es-ES" w:eastAsia="ja-JP"/>
        </w:rPr>
      </w:pPr>
    </w:p>
    <w:p w14:paraId="683F166C" w14:textId="574C0F8A" w:rsidR="002C7D93" w:rsidRDefault="002C7D93" w:rsidP="0040446E">
      <w:pPr>
        <w:pStyle w:val="Prrafodelista"/>
        <w:rPr>
          <w:rFonts w:asciiTheme="majorHAnsi" w:hAnsiTheme="majorHAnsi"/>
          <w:sz w:val="32"/>
          <w:szCs w:val="24"/>
          <w:lang w:val="es-ES" w:eastAsia="ja-JP"/>
        </w:rPr>
      </w:pPr>
    </w:p>
    <w:p w14:paraId="1BFD06F6" w14:textId="5500DF70" w:rsidR="002C7D93" w:rsidRDefault="002C7D93" w:rsidP="0040446E">
      <w:pPr>
        <w:pStyle w:val="Prrafodelista"/>
        <w:rPr>
          <w:rFonts w:asciiTheme="majorHAnsi" w:hAnsiTheme="majorHAnsi"/>
          <w:sz w:val="32"/>
          <w:szCs w:val="24"/>
          <w:lang w:val="es-ES" w:eastAsia="ja-JP"/>
        </w:rPr>
      </w:pPr>
    </w:p>
    <w:p w14:paraId="1D889DE3" w14:textId="1D1DCAE9" w:rsidR="002C7D93" w:rsidRDefault="002C7D93" w:rsidP="0040446E">
      <w:pPr>
        <w:pStyle w:val="Prrafodelista"/>
        <w:rPr>
          <w:rFonts w:asciiTheme="majorHAnsi" w:hAnsiTheme="majorHAnsi"/>
          <w:sz w:val="32"/>
          <w:szCs w:val="24"/>
          <w:lang w:val="es-ES" w:eastAsia="ja-JP"/>
        </w:rPr>
      </w:pPr>
    </w:p>
    <w:p w14:paraId="1AFDFE06" w14:textId="77777777" w:rsidR="002C7D93" w:rsidRPr="002C7D93" w:rsidRDefault="002C7D93" w:rsidP="0040446E">
      <w:pPr>
        <w:pStyle w:val="Prrafodelista"/>
        <w:rPr>
          <w:rFonts w:asciiTheme="majorHAnsi" w:hAnsiTheme="majorHAnsi"/>
          <w:sz w:val="32"/>
          <w:szCs w:val="24"/>
          <w:lang w:val="es-ES" w:eastAsia="ja-JP"/>
        </w:rPr>
      </w:pPr>
    </w:p>
    <w:p w14:paraId="0FC4B844" w14:textId="77777777" w:rsidR="0040446E" w:rsidRPr="002C7D93" w:rsidRDefault="0040446E" w:rsidP="0040446E">
      <w:pPr>
        <w:pStyle w:val="Prrafodelista"/>
        <w:rPr>
          <w:rFonts w:asciiTheme="majorHAnsi" w:hAnsiTheme="majorHAnsi"/>
          <w:sz w:val="32"/>
          <w:szCs w:val="24"/>
          <w:lang w:val="es-ES" w:eastAsia="ja-JP"/>
        </w:rPr>
      </w:pPr>
    </w:p>
    <w:p w14:paraId="08DDC387" w14:textId="1D06FA8F" w:rsidR="0040446E" w:rsidRDefault="0040446E" w:rsidP="0040446E">
      <w:pPr>
        <w:pStyle w:val="Prrafodelista"/>
        <w:rPr>
          <w:rFonts w:asciiTheme="majorHAnsi" w:hAnsiTheme="majorHAnsi"/>
          <w:sz w:val="24"/>
          <w:szCs w:val="20"/>
          <w:lang w:val="es-ES" w:eastAsia="ja-JP"/>
        </w:rPr>
      </w:pPr>
      <w:r w:rsidRPr="002C7D93">
        <w:rPr>
          <w:rFonts w:asciiTheme="majorHAnsi" w:hAnsiTheme="majorHAnsi"/>
          <w:sz w:val="24"/>
          <w:szCs w:val="20"/>
          <w:lang w:val="es-ES" w:eastAsia="ja-JP"/>
        </w:rPr>
        <w:lastRenderedPageBreak/>
        <w:t xml:space="preserve">El </w:t>
      </w:r>
      <w:proofErr w:type="spellStart"/>
      <w:r w:rsidRPr="002C7D93">
        <w:rPr>
          <w:rFonts w:asciiTheme="majorHAnsi" w:hAnsiTheme="majorHAnsi"/>
          <w:sz w:val="24"/>
          <w:szCs w:val="20"/>
          <w:lang w:val="es-ES" w:eastAsia="ja-JP"/>
        </w:rPr>
        <w:t>dashboard</w:t>
      </w:r>
      <w:proofErr w:type="spellEnd"/>
      <w:r w:rsidRPr="002C7D93">
        <w:rPr>
          <w:rFonts w:asciiTheme="majorHAnsi" w:hAnsiTheme="majorHAnsi"/>
          <w:sz w:val="24"/>
          <w:szCs w:val="20"/>
          <w:lang w:val="es-ES" w:eastAsia="ja-JP"/>
        </w:rPr>
        <w:t xml:space="preserve"> del </w:t>
      </w:r>
      <w:proofErr w:type="spellStart"/>
      <w:r w:rsidRPr="002C7D93">
        <w:rPr>
          <w:rFonts w:asciiTheme="majorHAnsi" w:hAnsiTheme="majorHAnsi"/>
          <w:sz w:val="24"/>
          <w:szCs w:val="20"/>
          <w:lang w:val="es-ES" w:eastAsia="ja-JP"/>
        </w:rPr>
        <w:t>admin</w:t>
      </w:r>
      <w:proofErr w:type="spellEnd"/>
      <w:r w:rsidRPr="002C7D93">
        <w:rPr>
          <w:rFonts w:asciiTheme="majorHAnsi" w:hAnsiTheme="majorHAnsi"/>
          <w:sz w:val="24"/>
          <w:szCs w:val="20"/>
          <w:lang w:val="es-ES" w:eastAsia="ja-JP"/>
        </w:rPr>
        <w:t xml:space="preserve"> en django</w:t>
      </w:r>
    </w:p>
    <w:p w14:paraId="2FC6F347" w14:textId="77777777" w:rsidR="002C7D93" w:rsidRPr="002C7D93" w:rsidRDefault="002C7D93" w:rsidP="0040446E">
      <w:pPr>
        <w:pStyle w:val="Prrafodelista"/>
        <w:rPr>
          <w:rFonts w:asciiTheme="majorHAnsi" w:hAnsiTheme="majorHAnsi"/>
          <w:sz w:val="24"/>
          <w:szCs w:val="20"/>
          <w:lang w:val="es-ES" w:eastAsia="ja-JP"/>
        </w:rPr>
      </w:pPr>
    </w:p>
    <w:p w14:paraId="3EA2B5B6" w14:textId="77777777" w:rsidR="0040446E" w:rsidRPr="002C7D93" w:rsidRDefault="0040446E" w:rsidP="0040446E">
      <w:pPr>
        <w:pStyle w:val="Prrafodelista"/>
        <w:rPr>
          <w:rFonts w:asciiTheme="majorHAnsi" w:hAnsiTheme="majorHAnsi"/>
          <w:sz w:val="32"/>
          <w:szCs w:val="24"/>
          <w:lang w:val="es-ES" w:eastAsia="ja-JP"/>
        </w:rPr>
      </w:pPr>
      <w:r w:rsidRPr="002C7D93">
        <w:rPr>
          <w:rFonts w:asciiTheme="majorHAnsi" w:hAnsiTheme="majorHAnsi"/>
          <w:sz w:val="32"/>
          <w:szCs w:val="24"/>
          <w:lang w:val="es-ES" w:eastAsia="ja-JP"/>
        </w:rPr>
        <w:drawing>
          <wp:inline distT="0" distB="0" distL="0" distR="0" wp14:anchorId="1B590FF1" wp14:editId="42C563DF">
            <wp:extent cx="5612130" cy="3156585"/>
            <wp:effectExtent l="0" t="0" r="762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E46C" w14:textId="77777777" w:rsidR="0040446E" w:rsidRPr="002C7D93" w:rsidRDefault="0040446E" w:rsidP="0040446E">
      <w:pPr>
        <w:pStyle w:val="Default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353EA76D" w14:textId="77777777" w:rsidR="0040446E" w:rsidRPr="002C7D93" w:rsidRDefault="0040446E" w:rsidP="0040446E">
      <w:pPr>
        <w:pStyle w:val="Default"/>
        <w:numPr>
          <w:ilvl w:val="0"/>
          <w:numId w:val="28"/>
        </w:numPr>
        <w:rPr>
          <w:rFonts w:asciiTheme="majorHAnsi" w:hAnsiTheme="majorHAnsi" w:cstheme="minorBidi"/>
          <w:color w:val="auto"/>
          <w:szCs w:val="20"/>
          <w:lang w:val="es-ES" w:eastAsia="ja-JP"/>
        </w:rPr>
      </w:pPr>
      <w:r w:rsidRPr="002C7D93">
        <w:rPr>
          <w:rFonts w:asciiTheme="majorHAnsi" w:hAnsiTheme="majorHAnsi" w:cstheme="minorBidi"/>
          <w:color w:val="auto"/>
          <w:szCs w:val="20"/>
          <w:lang w:val="es-ES" w:eastAsia="ja-JP"/>
        </w:rPr>
        <w:t>Registrar Modelo Creado (Tarea) en el archivo admin.py</w:t>
      </w:r>
    </w:p>
    <w:p w14:paraId="3FA9D02C" w14:textId="77777777" w:rsidR="0040446E" w:rsidRPr="002C7D93" w:rsidRDefault="0040446E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  <w:r w:rsidRPr="002C7D93">
        <w:rPr>
          <w:rFonts w:asciiTheme="majorHAnsi" w:hAnsiTheme="majorHAnsi" w:cstheme="minorBidi"/>
          <w:color w:val="auto"/>
          <w:sz w:val="32"/>
          <w:lang w:val="es-ES" w:eastAsia="ja-JP"/>
        </w:rPr>
        <w:drawing>
          <wp:inline distT="0" distB="0" distL="0" distR="0" wp14:anchorId="29953B41" wp14:editId="5D0EECE6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FE13" w14:textId="77777777" w:rsidR="0040446E" w:rsidRPr="002C7D93" w:rsidRDefault="0040446E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5E5713CA" w14:textId="77777777" w:rsidR="0040446E" w:rsidRPr="002C7D93" w:rsidRDefault="0040446E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4D9F1402" w14:textId="77777777" w:rsidR="0040446E" w:rsidRPr="002C7D93" w:rsidRDefault="0040446E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6ACF7295" w14:textId="77777777" w:rsidR="0040446E" w:rsidRPr="002C7D93" w:rsidRDefault="0040446E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336BA083" w14:textId="77777777" w:rsidR="0040446E" w:rsidRPr="002C7D93" w:rsidRDefault="0040446E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42F98819" w14:textId="1F22876D" w:rsidR="0040446E" w:rsidRDefault="0040446E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0AB21DF8" w14:textId="6E345D80" w:rsidR="002C7D93" w:rsidRDefault="002C7D93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69F3F05B" w14:textId="77777777" w:rsidR="002C7D93" w:rsidRPr="002C7D93" w:rsidRDefault="002C7D93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79E6FDFF" w14:textId="77777777" w:rsidR="0040446E" w:rsidRPr="002C7D93" w:rsidRDefault="0040446E" w:rsidP="0040446E">
      <w:pPr>
        <w:pStyle w:val="Default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2DAB1474" w14:textId="77777777" w:rsidR="0040446E" w:rsidRPr="002C7D93" w:rsidRDefault="0040446E" w:rsidP="0040446E">
      <w:pPr>
        <w:pStyle w:val="Default"/>
        <w:rPr>
          <w:rFonts w:asciiTheme="majorHAnsi" w:hAnsiTheme="majorHAnsi" w:cstheme="minorBidi"/>
          <w:color w:val="auto"/>
          <w:szCs w:val="20"/>
          <w:lang w:val="es-ES" w:eastAsia="ja-JP"/>
        </w:rPr>
      </w:pPr>
      <w:r w:rsidRPr="002C7D93">
        <w:rPr>
          <w:rFonts w:asciiTheme="majorHAnsi" w:hAnsiTheme="majorHAnsi" w:cstheme="minorBidi"/>
          <w:color w:val="auto"/>
          <w:szCs w:val="20"/>
          <w:lang w:val="es-ES" w:eastAsia="ja-JP"/>
        </w:rPr>
        <w:lastRenderedPageBreak/>
        <w:t xml:space="preserve">5. Agregar Tareas desde el Admin </w:t>
      </w:r>
    </w:p>
    <w:p w14:paraId="173C6083" w14:textId="77777777" w:rsidR="0040446E" w:rsidRPr="002C7D93" w:rsidRDefault="0040446E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024F482D" w14:textId="77777777" w:rsidR="0040446E" w:rsidRPr="002C7D93" w:rsidRDefault="0040446E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  <w:r w:rsidRPr="002C7D93">
        <w:rPr>
          <w:rFonts w:asciiTheme="majorHAnsi" w:hAnsiTheme="majorHAnsi" w:cstheme="minorBidi"/>
          <w:color w:val="auto"/>
          <w:sz w:val="32"/>
          <w:lang w:val="es-ES" w:eastAsia="ja-JP"/>
        </w:rPr>
        <w:drawing>
          <wp:inline distT="0" distB="0" distL="0" distR="0" wp14:anchorId="20A32DEA" wp14:editId="2F25353D">
            <wp:extent cx="5612130" cy="3156585"/>
            <wp:effectExtent l="0" t="0" r="762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9DDF" w14:textId="77777777" w:rsidR="0040446E" w:rsidRPr="002C7D93" w:rsidRDefault="0040446E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65053E57" w14:textId="77777777" w:rsidR="0040446E" w:rsidRPr="002C7D93" w:rsidRDefault="0040446E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153587A5" w14:textId="77777777" w:rsidR="0040446E" w:rsidRPr="002C7D93" w:rsidRDefault="0040446E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41A177F8" w14:textId="77777777" w:rsidR="0040446E" w:rsidRPr="002C7D93" w:rsidRDefault="0040446E" w:rsidP="0040446E">
      <w:pPr>
        <w:pStyle w:val="Default"/>
        <w:ind w:left="720"/>
        <w:rPr>
          <w:rFonts w:asciiTheme="majorHAnsi" w:hAnsiTheme="majorHAnsi" w:cstheme="minorBidi"/>
          <w:color w:val="auto"/>
          <w:sz w:val="32"/>
          <w:lang w:val="es-ES" w:eastAsia="ja-JP"/>
        </w:rPr>
      </w:pPr>
    </w:p>
    <w:p w14:paraId="0566CB92" w14:textId="77777777" w:rsidR="008568D9" w:rsidRPr="002C7D93" w:rsidRDefault="008568D9" w:rsidP="008568D9">
      <w:pPr>
        <w:rPr>
          <w:rFonts w:asciiTheme="majorHAnsi" w:hAnsiTheme="majorHAnsi"/>
          <w:color w:val="auto"/>
          <w:sz w:val="32"/>
          <w:szCs w:val="24"/>
        </w:rPr>
      </w:pPr>
    </w:p>
    <w:sectPr w:rsidR="008568D9" w:rsidRPr="002C7D93" w:rsidSect="00911CD5">
      <w:headerReference w:type="default" r:id="rId16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EFD84" w14:textId="77777777" w:rsidR="003C459C" w:rsidRDefault="003C459C" w:rsidP="00A91D75">
      <w:r>
        <w:separator/>
      </w:r>
    </w:p>
  </w:endnote>
  <w:endnote w:type="continuationSeparator" w:id="0">
    <w:p w14:paraId="26182BA9" w14:textId="77777777" w:rsidR="003C459C" w:rsidRDefault="003C459C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93FE4" w14:textId="77777777" w:rsidR="003C459C" w:rsidRDefault="003C459C" w:rsidP="00A91D75">
      <w:r>
        <w:separator/>
      </w:r>
    </w:p>
  </w:footnote>
  <w:footnote w:type="continuationSeparator" w:id="0">
    <w:p w14:paraId="3DBFC355" w14:textId="77777777" w:rsidR="003C459C" w:rsidRDefault="003C459C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5BCBADAE" w14:textId="77777777" w:rsidTr="00A7217A">
      <w:trPr>
        <w:trHeight w:val="1060"/>
      </w:trPr>
      <w:tc>
        <w:tcPr>
          <w:tcW w:w="5861" w:type="dxa"/>
        </w:tcPr>
        <w:p w14:paraId="28BEEDBE" w14:textId="77777777" w:rsidR="008759A8" w:rsidRDefault="008759A8" w:rsidP="00A7217A">
          <w:pPr>
            <w:pStyle w:val="Encabezado"/>
            <w:spacing w:after="0"/>
          </w:pPr>
          <w:r w:rsidRPr="008759A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659D4329" wp14:editId="5D265AFA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089A0783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3FB34786" w14:textId="77777777" w:rsidR="008759A8" w:rsidRDefault="00D476F7" w:rsidP="00A7217A">
          <w:pPr>
            <w:pStyle w:val="Encabezado"/>
            <w:spacing w:after="0"/>
            <w:jc w:val="right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7D15EB" wp14:editId="10BE9DD5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9C704" w14:textId="77777777" w:rsidR="00D476F7" w:rsidRPr="00D476F7" w:rsidRDefault="00D476F7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 w:rsidR="00C87193"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7D15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28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" filled="f" stroked="f" strokeweight=".5pt">
                    <v:textbox inset="0,0,0,0">
                      <w:txbxContent>
                        <w:p w14:paraId="1379C704" w14:textId="77777777" w:rsidR="00D476F7" w:rsidRPr="00D476F7" w:rsidRDefault="00D476F7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 w:rsidR="00C87193"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7BB9B676" wp14:editId="1E99D504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B8986E" w14:textId="77777777" w:rsidR="008759A8" w:rsidRPr="008759A8" w:rsidRDefault="008759A8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BB9B676" id="Rectángulo: Una sola esquina cortada 15" o:spid="_x0000_s1029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13B8986E" w14:textId="77777777" w:rsidR="008759A8" w:rsidRPr="008759A8" w:rsidRDefault="008759A8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A9E65D4"/>
    <w:multiLevelType w:val="hybridMultilevel"/>
    <w:tmpl w:val="3EAA61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1" w15:restartNumberingAfterBreak="0">
    <w:nsid w:val="6A336F72"/>
    <w:multiLevelType w:val="hybridMultilevel"/>
    <w:tmpl w:val="421CA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80950">
    <w:abstractNumId w:val="2"/>
  </w:num>
  <w:num w:numId="2" w16cid:durableId="1533224200">
    <w:abstractNumId w:val="2"/>
    <w:lvlOverride w:ilvl="0">
      <w:startOverride w:val="1"/>
    </w:lvlOverride>
  </w:num>
  <w:num w:numId="3" w16cid:durableId="2141144943">
    <w:abstractNumId w:val="4"/>
  </w:num>
  <w:num w:numId="4" w16cid:durableId="553155798">
    <w:abstractNumId w:val="2"/>
    <w:lvlOverride w:ilvl="0">
      <w:startOverride w:val="1"/>
    </w:lvlOverride>
  </w:num>
  <w:num w:numId="5" w16cid:durableId="258760701">
    <w:abstractNumId w:val="2"/>
    <w:lvlOverride w:ilvl="0">
      <w:startOverride w:val="1"/>
    </w:lvlOverride>
  </w:num>
  <w:num w:numId="6" w16cid:durableId="1060400785">
    <w:abstractNumId w:val="2"/>
    <w:lvlOverride w:ilvl="0">
      <w:startOverride w:val="1"/>
    </w:lvlOverride>
  </w:num>
  <w:num w:numId="7" w16cid:durableId="131019866">
    <w:abstractNumId w:val="2"/>
    <w:lvlOverride w:ilvl="0">
      <w:startOverride w:val="1"/>
    </w:lvlOverride>
  </w:num>
  <w:num w:numId="8" w16cid:durableId="1444575337">
    <w:abstractNumId w:val="0"/>
  </w:num>
  <w:num w:numId="9" w16cid:durableId="1658797948">
    <w:abstractNumId w:val="13"/>
  </w:num>
  <w:num w:numId="10" w16cid:durableId="1058552791">
    <w:abstractNumId w:val="10"/>
  </w:num>
  <w:num w:numId="11" w16cid:durableId="393821598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 w16cid:durableId="1422415603">
    <w:abstractNumId w:val="10"/>
  </w:num>
  <w:num w:numId="13" w16cid:durableId="407390514">
    <w:abstractNumId w:val="10"/>
  </w:num>
  <w:num w:numId="14" w16cid:durableId="640622444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 w16cid:durableId="1680035702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 w16cid:durableId="3772436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603070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288579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60521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45487586">
    <w:abstractNumId w:val="7"/>
  </w:num>
  <w:num w:numId="21" w16cid:durableId="1580098000">
    <w:abstractNumId w:val="9"/>
  </w:num>
  <w:num w:numId="22" w16cid:durableId="818574704">
    <w:abstractNumId w:val="5"/>
  </w:num>
  <w:num w:numId="23" w16cid:durableId="1251112103">
    <w:abstractNumId w:val="3"/>
  </w:num>
  <w:num w:numId="24" w16cid:durableId="237399884">
    <w:abstractNumId w:val="1"/>
  </w:num>
  <w:num w:numId="25" w16cid:durableId="1935239797">
    <w:abstractNumId w:val="8"/>
  </w:num>
  <w:num w:numId="26" w16cid:durableId="1202326055">
    <w:abstractNumId w:val="12"/>
  </w:num>
  <w:num w:numId="27" w16cid:durableId="1737976085">
    <w:abstractNumId w:val="11"/>
  </w:num>
  <w:num w:numId="28" w16cid:durableId="1181625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97"/>
    <w:rsid w:val="00007474"/>
    <w:rsid w:val="0002111D"/>
    <w:rsid w:val="000A7B38"/>
    <w:rsid w:val="00184B35"/>
    <w:rsid w:val="001865F2"/>
    <w:rsid w:val="001B5EEA"/>
    <w:rsid w:val="001C0E32"/>
    <w:rsid w:val="001E59F3"/>
    <w:rsid w:val="002063EE"/>
    <w:rsid w:val="00226FF2"/>
    <w:rsid w:val="002B67D3"/>
    <w:rsid w:val="002C7D93"/>
    <w:rsid w:val="00342438"/>
    <w:rsid w:val="003C459C"/>
    <w:rsid w:val="003F429C"/>
    <w:rsid w:val="0040446E"/>
    <w:rsid w:val="00460627"/>
    <w:rsid w:val="004A3529"/>
    <w:rsid w:val="004C0AD1"/>
    <w:rsid w:val="00577305"/>
    <w:rsid w:val="005C2E0B"/>
    <w:rsid w:val="006003D5"/>
    <w:rsid w:val="00751E57"/>
    <w:rsid w:val="00760843"/>
    <w:rsid w:val="007B0DFA"/>
    <w:rsid w:val="007E5E59"/>
    <w:rsid w:val="008034BE"/>
    <w:rsid w:val="00823D33"/>
    <w:rsid w:val="008568D9"/>
    <w:rsid w:val="008759A8"/>
    <w:rsid w:val="00895034"/>
    <w:rsid w:val="008B46AB"/>
    <w:rsid w:val="008E707B"/>
    <w:rsid w:val="00911CD5"/>
    <w:rsid w:val="009210A6"/>
    <w:rsid w:val="00924378"/>
    <w:rsid w:val="00944D7A"/>
    <w:rsid w:val="009A0F76"/>
    <w:rsid w:val="00A03BCD"/>
    <w:rsid w:val="00A45C94"/>
    <w:rsid w:val="00A7217A"/>
    <w:rsid w:val="00A86068"/>
    <w:rsid w:val="00A91D75"/>
    <w:rsid w:val="00AC343A"/>
    <w:rsid w:val="00AD09FD"/>
    <w:rsid w:val="00B20E4B"/>
    <w:rsid w:val="00C04E88"/>
    <w:rsid w:val="00C50FEA"/>
    <w:rsid w:val="00C6323A"/>
    <w:rsid w:val="00C87193"/>
    <w:rsid w:val="00CB27A1"/>
    <w:rsid w:val="00D476F7"/>
    <w:rsid w:val="00D55CBC"/>
    <w:rsid w:val="00D8631A"/>
    <w:rsid w:val="00D87CD8"/>
    <w:rsid w:val="00DB46BE"/>
    <w:rsid w:val="00DF1CFA"/>
    <w:rsid w:val="00E523C3"/>
    <w:rsid w:val="00E5388E"/>
    <w:rsid w:val="00E6016B"/>
    <w:rsid w:val="00E71F3A"/>
    <w:rsid w:val="00E94B95"/>
    <w:rsid w:val="00ED6905"/>
    <w:rsid w:val="00EF64C7"/>
    <w:rsid w:val="00F15904"/>
    <w:rsid w:val="00F75697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C84C75A"/>
  <w15:docId w15:val="{DE68ACC4-C0DC-4820-AE0F-47A93259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CBD17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tulo">
    <w:name w:val="Title"/>
    <w:basedOn w:val="Normal"/>
    <w:link w:val="Ttul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ar">
    <w:name w:val="Título Car"/>
    <w:basedOn w:val="Fuentedeprrafopredeter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98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ECBE18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8568D9"/>
    <w:pPr>
      <w:spacing w:after="160" w:line="259" w:lineRule="auto"/>
      <w:ind w:left="720"/>
    </w:pPr>
    <w:rPr>
      <w:color w:val="auto"/>
      <w:sz w:val="22"/>
      <w:szCs w:val="22"/>
      <w:lang w:val="es-CO" w:eastAsia="en-US"/>
    </w:rPr>
  </w:style>
  <w:style w:type="paragraph" w:customStyle="1" w:styleId="Default">
    <w:name w:val="Default"/>
    <w:rsid w:val="004044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na%20Cruz\AppData\Roaming\Microsoft\Template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</Template>
  <TotalTime>3</TotalTime>
  <Pages>4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Milena Cruz</dc:creator>
  <cp:keywords/>
  <cp:lastModifiedBy>Sandra Milena Cruz Molano</cp:lastModifiedBy>
  <cp:revision>2</cp:revision>
  <cp:lastPrinted>2023-02-01T01:39:00Z</cp:lastPrinted>
  <dcterms:created xsi:type="dcterms:W3CDTF">2023-02-01T01:47:00Z</dcterms:created>
  <dcterms:modified xsi:type="dcterms:W3CDTF">2023-02-01T01:47:00Z</dcterms:modified>
  <cp:contentStatus/>
  <cp:version/>
</cp:coreProperties>
</file>